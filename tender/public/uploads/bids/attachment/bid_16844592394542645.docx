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6A1D1" w14:textId="0C010222" w:rsidR="00DA642A" w:rsidRPr="00CA7AA1" w:rsidRDefault="00985BA2" w:rsidP="00FE1107">
      <w:pPr>
        <w:pStyle w:val="Heading1"/>
      </w:pPr>
      <w:r w:rsidRPr="00CA7AA1">
        <w:t>Marketplace Website</w:t>
      </w:r>
    </w:p>
    <w:p w14:paraId="53B3E803" w14:textId="05F85E99" w:rsidR="00DA642A" w:rsidRDefault="00985BA2">
      <w:pPr>
        <w:pStyle w:val="Heading2"/>
      </w:pPr>
      <w:r>
        <w:t>It must be a multivendor website for rental, services</w:t>
      </w:r>
      <w:r w:rsidR="00530389">
        <w:t>,</w:t>
      </w:r>
      <w:r>
        <w:t xml:space="preserve"> seat</w:t>
      </w:r>
      <w:r w:rsidR="00CA7AA1">
        <w:t>s</w:t>
      </w:r>
      <w:r w:rsidR="00530389">
        <w:t xml:space="preserve"> and</w:t>
      </w:r>
      <w:r>
        <w:t xml:space="preserve"> events, and classifieds listings</w:t>
      </w:r>
      <w:r w:rsidR="00F9713A">
        <w:t xml:space="preserve">. The website must also have an option to enable/disable the </w:t>
      </w:r>
      <w:r w:rsidR="00FE1107">
        <w:t>rental, services, seats and events, and classifieds listings</w:t>
      </w:r>
      <w:r w:rsidR="00FE1107">
        <w:t>.</w:t>
      </w:r>
      <w:r w:rsidR="000F4723">
        <w:t xml:space="preserve"> There must also be customizable pricing for each listing category.</w:t>
      </w:r>
      <w:r w:rsidR="00A01930">
        <w:t xml:space="preserve"> There must also be a way to make a listing, preferred, verified, etc.</w:t>
      </w:r>
    </w:p>
    <w:p w14:paraId="3B8BC77E" w14:textId="77777777" w:rsidR="00985BA2" w:rsidRPr="00985BA2" w:rsidRDefault="00985BA2" w:rsidP="00985BA2"/>
    <w:p w14:paraId="2FC5BE0F" w14:textId="195896E2" w:rsidR="00985BA2" w:rsidRDefault="00985BA2" w:rsidP="00985BA2">
      <w:pPr>
        <w:rPr>
          <w:b/>
          <w:bCs/>
        </w:rPr>
      </w:pPr>
      <w:r w:rsidRPr="00985BA2">
        <w:rPr>
          <w:b/>
          <w:bCs/>
        </w:rPr>
        <w:t>Rental</w:t>
      </w:r>
    </w:p>
    <w:p w14:paraId="62BA5015" w14:textId="4EFCFE53" w:rsidR="00985BA2" w:rsidRPr="00985BA2" w:rsidRDefault="00985BA2" w:rsidP="00985BA2">
      <w:r w:rsidRPr="00985BA2">
        <w:t>It must be capable of handling</w:t>
      </w:r>
      <w:r w:rsidR="00CA7AA1">
        <w:t xml:space="preserve"> the listing of</w:t>
      </w:r>
      <w:r w:rsidRPr="00985BA2">
        <w:t xml:space="preserve"> accommodation</w:t>
      </w:r>
      <w:r>
        <w:t xml:space="preserve">, </w:t>
      </w:r>
      <w:r w:rsidRPr="00985BA2">
        <w:t>vehicle</w:t>
      </w:r>
      <w:r>
        <w:t>s,</w:t>
      </w:r>
      <w:r w:rsidRPr="00985BA2">
        <w:t xml:space="preserve"> and equipment</w:t>
      </w:r>
      <w:r>
        <w:t>s</w:t>
      </w:r>
      <w:r w:rsidRPr="00985BA2">
        <w:t xml:space="preserve"> rentals.</w:t>
      </w:r>
    </w:p>
    <w:p w14:paraId="296D2D4B" w14:textId="27146A60" w:rsidR="00985BA2" w:rsidRDefault="00CA7AA1" w:rsidP="00985BA2">
      <w:r>
        <w:t>Vendors must be able to add a</w:t>
      </w:r>
      <w:r w:rsidR="00985BA2" w:rsidRPr="00985BA2">
        <w:t xml:space="preserve"> list</w:t>
      </w:r>
      <w:r>
        <w:t>ing</w:t>
      </w:r>
      <w:r w:rsidR="00985BA2" w:rsidRPr="00985BA2">
        <w:t xml:space="preserve"> </w:t>
      </w:r>
      <w:r w:rsidR="00530389">
        <w:t xml:space="preserve">for </w:t>
      </w:r>
      <w:r w:rsidR="00985BA2" w:rsidRPr="00985BA2">
        <w:t xml:space="preserve">multiple units of </w:t>
      </w:r>
      <w:r>
        <w:t xml:space="preserve">accommodation, </w:t>
      </w:r>
      <w:proofErr w:type="gramStart"/>
      <w:r w:rsidR="00985BA2" w:rsidRPr="00985BA2">
        <w:t>vehicles</w:t>
      </w:r>
      <w:proofErr w:type="gramEnd"/>
      <w:r w:rsidR="00985BA2" w:rsidRPr="00985BA2">
        <w:t xml:space="preserve"> or equipment in a single listing. For example, 20 units of Toyota Corolla</w:t>
      </w:r>
      <w:r>
        <w:t>. T</w:t>
      </w:r>
      <w:r w:rsidR="00985BA2" w:rsidRPr="00985BA2">
        <w:t xml:space="preserve">he </w:t>
      </w:r>
      <w:r>
        <w:t xml:space="preserve">users </w:t>
      </w:r>
      <w:r w:rsidR="00985BA2" w:rsidRPr="00985BA2">
        <w:t xml:space="preserve">must be able to rent 1 or more </w:t>
      </w:r>
      <w:r>
        <w:t>units</w:t>
      </w:r>
      <w:r w:rsidR="00985BA2" w:rsidRPr="00985BA2">
        <w:t>.</w:t>
      </w:r>
    </w:p>
    <w:p w14:paraId="38DB7CCC" w14:textId="2D8C08E5" w:rsidR="00985BA2" w:rsidRPr="00985BA2" w:rsidRDefault="00985BA2" w:rsidP="00985BA2">
      <w:r>
        <w:t xml:space="preserve">It must include </w:t>
      </w:r>
      <w:r w:rsidR="00F9713A">
        <w:t xml:space="preserve">also include all other things that are necessary </w:t>
      </w:r>
      <w:r>
        <w:t xml:space="preserve">details for the </w:t>
      </w:r>
      <w:r w:rsidR="00F9713A">
        <w:t xml:space="preserve">listing and </w:t>
      </w:r>
      <w:r>
        <w:t xml:space="preserve">rental of </w:t>
      </w:r>
      <w:r w:rsidRPr="00985BA2">
        <w:t>accommodation</w:t>
      </w:r>
      <w:r>
        <w:t xml:space="preserve">, </w:t>
      </w:r>
      <w:r w:rsidRPr="00985BA2">
        <w:t>vehicle</w:t>
      </w:r>
      <w:r>
        <w:t>s</w:t>
      </w:r>
      <w:r w:rsidRPr="00985BA2">
        <w:t xml:space="preserve"> and equipment</w:t>
      </w:r>
      <w:r>
        <w:t>s.</w:t>
      </w:r>
    </w:p>
    <w:p w14:paraId="12D34CBE" w14:textId="27C95913" w:rsidR="00985BA2" w:rsidRDefault="00985BA2" w:rsidP="00985BA2"/>
    <w:p w14:paraId="726AEA4B" w14:textId="1E0A397B" w:rsidR="00985BA2" w:rsidRDefault="00985BA2" w:rsidP="00985BA2">
      <w:pPr>
        <w:rPr>
          <w:b/>
          <w:bCs/>
        </w:rPr>
      </w:pPr>
      <w:r w:rsidRPr="00985BA2">
        <w:rPr>
          <w:b/>
          <w:bCs/>
        </w:rPr>
        <w:t>Services</w:t>
      </w:r>
    </w:p>
    <w:p w14:paraId="3892A5BD" w14:textId="7D710C8E" w:rsidR="00CA7AA1" w:rsidRDefault="00CA7AA1" w:rsidP="00CA7AA1">
      <w:r w:rsidRPr="00985BA2">
        <w:t>It must be capable of handling</w:t>
      </w:r>
      <w:r>
        <w:t xml:space="preserve"> the listing of</w:t>
      </w:r>
      <w:r w:rsidRPr="00985BA2">
        <w:t xml:space="preserve"> </w:t>
      </w:r>
      <w:r>
        <w:t>services and allow users to book them at a particular date and time.</w:t>
      </w:r>
      <w:r w:rsidR="000F4723">
        <w:t xml:space="preserve"> For </w:t>
      </w:r>
      <w:proofErr w:type="gramStart"/>
      <w:r w:rsidR="000F4723">
        <w:t>example</w:t>
      </w:r>
      <w:proofErr w:type="gramEnd"/>
      <w:r w:rsidR="000F4723">
        <w:t xml:space="preserve"> dental appointment, or seat reservation in a restaurant.</w:t>
      </w:r>
      <w:r>
        <w:t xml:space="preserve"> It must allow them to book additional services.</w:t>
      </w:r>
    </w:p>
    <w:p w14:paraId="43C47547" w14:textId="13EB4C98" w:rsidR="00CA7AA1" w:rsidRDefault="00CA7AA1" w:rsidP="00CA7AA1">
      <w:r>
        <w:t xml:space="preserve">It must </w:t>
      </w:r>
      <w:r w:rsidR="00F9713A">
        <w:t xml:space="preserve">also include all other things that are necessary </w:t>
      </w:r>
      <w:r>
        <w:t xml:space="preserve">details for the </w:t>
      </w:r>
      <w:r w:rsidR="00F9713A">
        <w:t xml:space="preserve">listing and </w:t>
      </w:r>
      <w:r>
        <w:t>booking of services.</w:t>
      </w:r>
    </w:p>
    <w:p w14:paraId="21FD044B" w14:textId="4FB532CA" w:rsidR="00CA7AA1" w:rsidRDefault="00CA7AA1" w:rsidP="00CA7AA1"/>
    <w:p w14:paraId="756A4E64" w14:textId="23C7BBDA" w:rsidR="00CA7AA1" w:rsidRPr="00CA7AA1" w:rsidRDefault="00CA7AA1" w:rsidP="00CA7AA1">
      <w:pPr>
        <w:rPr>
          <w:b/>
          <w:bCs/>
        </w:rPr>
      </w:pPr>
      <w:r w:rsidRPr="00CA7AA1">
        <w:rPr>
          <w:b/>
          <w:bCs/>
        </w:rPr>
        <w:t>S</w:t>
      </w:r>
      <w:r w:rsidRPr="00CA7AA1">
        <w:rPr>
          <w:b/>
          <w:bCs/>
        </w:rPr>
        <w:t>eat</w:t>
      </w:r>
      <w:r>
        <w:rPr>
          <w:b/>
          <w:bCs/>
        </w:rPr>
        <w:t>s</w:t>
      </w:r>
      <w:r w:rsidR="00530389">
        <w:rPr>
          <w:b/>
          <w:bCs/>
        </w:rPr>
        <w:t xml:space="preserve"> &amp; Events</w:t>
      </w:r>
    </w:p>
    <w:p w14:paraId="3AE4D22B" w14:textId="4735759A" w:rsidR="00CA7AA1" w:rsidRDefault="00CA7AA1" w:rsidP="00CA7AA1">
      <w:r>
        <w:t xml:space="preserve">It must be capable of listing available seats </w:t>
      </w:r>
      <w:r w:rsidR="00530389">
        <w:t xml:space="preserve">or tickets </w:t>
      </w:r>
      <w:r>
        <w:t xml:space="preserve">for a particular event or trip. For example, seats in a </w:t>
      </w:r>
      <w:r w:rsidR="00530389">
        <w:t xml:space="preserve">concert, </w:t>
      </w:r>
      <w:r>
        <w:t xml:space="preserve">cinema, ferry, or bus. The vendors </w:t>
      </w:r>
      <w:r>
        <w:lastRenderedPageBreak/>
        <w:t>must be able to customize the details of the seats and the price for each seat. User must also be able to search and book a particular seat. The website must be able to generate a ticket for each seat</w:t>
      </w:r>
      <w:r w:rsidR="00530389">
        <w:t xml:space="preserve">, and the vendor, and or </w:t>
      </w:r>
      <w:proofErr w:type="gramStart"/>
      <w:r w:rsidR="00530389">
        <w:t>persons’</w:t>
      </w:r>
      <w:proofErr w:type="gramEnd"/>
      <w:r w:rsidR="00530389">
        <w:t xml:space="preserve"> authorized by the vendor must be able to verify the ticket via </w:t>
      </w:r>
      <w:r w:rsidR="003D49C8">
        <w:t xml:space="preserve">a </w:t>
      </w:r>
      <w:r w:rsidR="00530389">
        <w:t>QR code</w:t>
      </w:r>
      <w:r w:rsidR="003D49C8">
        <w:t xml:space="preserve"> scan</w:t>
      </w:r>
      <w:r w:rsidR="00530389">
        <w:t>. Vendors must also have a report as to how many seats were booked for a particular event or trip.</w:t>
      </w:r>
    </w:p>
    <w:p w14:paraId="16D32CE1" w14:textId="2A076C2A" w:rsidR="00F9713A" w:rsidRDefault="00F9713A" w:rsidP="00F9713A">
      <w:r>
        <w:t xml:space="preserve">It must </w:t>
      </w:r>
      <w:r>
        <w:t xml:space="preserve">also </w:t>
      </w:r>
      <w:r>
        <w:t>include all</w:t>
      </w:r>
      <w:r>
        <w:t xml:space="preserve"> other things that are necessary</w:t>
      </w:r>
      <w:r>
        <w:t xml:space="preserve"> for the </w:t>
      </w:r>
      <w:r>
        <w:t xml:space="preserve">successful listing and </w:t>
      </w:r>
      <w:r>
        <w:t xml:space="preserve">booking of </w:t>
      </w:r>
      <w:r w:rsidRPr="00F9713A">
        <w:t>Seats &amp; Events</w:t>
      </w:r>
      <w:r>
        <w:t>.</w:t>
      </w:r>
    </w:p>
    <w:p w14:paraId="101F2B77" w14:textId="77777777" w:rsidR="00F9713A" w:rsidRDefault="00F9713A" w:rsidP="00CA7AA1"/>
    <w:p w14:paraId="041D788E" w14:textId="79A6A4F7" w:rsidR="00530389" w:rsidRDefault="00530389" w:rsidP="00CA7AA1"/>
    <w:p w14:paraId="09139F94" w14:textId="54F16FD8" w:rsidR="00530389" w:rsidRPr="00530389" w:rsidRDefault="00530389" w:rsidP="00CA7AA1">
      <w:pPr>
        <w:rPr>
          <w:b/>
          <w:bCs/>
        </w:rPr>
      </w:pPr>
      <w:r w:rsidRPr="00530389">
        <w:rPr>
          <w:b/>
          <w:bCs/>
        </w:rPr>
        <w:t>C</w:t>
      </w:r>
      <w:r w:rsidRPr="00530389">
        <w:rPr>
          <w:b/>
          <w:bCs/>
        </w:rPr>
        <w:t>lassifieds</w:t>
      </w:r>
    </w:p>
    <w:p w14:paraId="7C8C0B88" w14:textId="32C914A9" w:rsidR="00CA7AA1" w:rsidRDefault="00530389" w:rsidP="00CA7AA1">
      <w:r>
        <w:t xml:space="preserve">It </w:t>
      </w:r>
      <w:r w:rsidR="00F9713A">
        <w:t>must be</w:t>
      </w:r>
      <w:r>
        <w:t xml:space="preserve"> capable of listing items for sale, and like the rental listing, vendors must be able to add </w:t>
      </w:r>
      <w:r w:rsidR="00F9713A">
        <w:t>quantities of items for sale in a single listing, such 20 gym shorts.</w:t>
      </w:r>
    </w:p>
    <w:p w14:paraId="672A7607" w14:textId="7DE218B7" w:rsidR="00F9713A" w:rsidRDefault="00F9713A" w:rsidP="00CA7AA1">
      <w:r>
        <w:t xml:space="preserve">It must also include all other things that are necessary for the successful listing </w:t>
      </w:r>
      <w:r>
        <w:t>and selling</w:t>
      </w:r>
      <w:r>
        <w:t xml:space="preserve"> </w:t>
      </w:r>
      <w:r>
        <w:t>items.</w:t>
      </w:r>
    </w:p>
    <w:p w14:paraId="651F39FC" w14:textId="77777777" w:rsidR="00F9713A" w:rsidRDefault="00F9713A" w:rsidP="00CA7AA1"/>
    <w:p w14:paraId="5EF9B798" w14:textId="23BF5AE3" w:rsidR="00F9713A" w:rsidRDefault="00F9713A" w:rsidP="00F9713A">
      <w:pPr>
        <w:pStyle w:val="Heading1"/>
      </w:pPr>
      <w:r>
        <w:t>Users</w:t>
      </w:r>
    </w:p>
    <w:p w14:paraId="7F0E8164" w14:textId="79B41D9F" w:rsidR="00F9713A" w:rsidRPr="00FE1107" w:rsidRDefault="00F9713A" w:rsidP="00F9713A">
      <w:pPr>
        <w:rPr>
          <w:b/>
          <w:bCs/>
        </w:rPr>
      </w:pPr>
      <w:r w:rsidRPr="00FE1107">
        <w:rPr>
          <w:b/>
          <w:bCs/>
        </w:rPr>
        <w:t>Users are Admin, Vendors, and Guest</w:t>
      </w:r>
      <w:r w:rsidR="003D49C8">
        <w:rPr>
          <w:b/>
          <w:bCs/>
        </w:rPr>
        <w:t>. It must include all the necessary measure and mechanisms for the secure registration and transaction of the users.</w:t>
      </w:r>
    </w:p>
    <w:p w14:paraId="461D75FB" w14:textId="77777777" w:rsidR="00F9713A" w:rsidRPr="00F9713A" w:rsidRDefault="00F9713A" w:rsidP="00F9713A"/>
    <w:p w14:paraId="493FC81A" w14:textId="706067B9" w:rsidR="00530389" w:rsidRPr="00F9713A" w:rsidRDefault="00F9713A" w:rsidP="00CA7AA1">
      <w:pPr>
        <w:rPr>
          <w:b/>
          <w:bCs/>
        </w:rPr>
      </w:pPr>
      <w:r w:rsidRPr="00F9713A">
        <w:rPr>
          <w:b/>
          <w:bCs/>
        </w:rPr>
        <w:t>Admin</w:t>
      </w:r>
    </w:p>
    <w:p w14:paraId="1192ABE3" w14:textId="054D1896" w:rsidR="00985BA2" w:rsidRDefault="00F9713A" w:rsidP="00CA7AA1">
      <w:r>
        <w:t>Admin must have also the necessary tools and information for the management of the website. This includes, but not limited to, management of users, listings, bookings, ads, payment, security.</w:t>
      </w:r>
      <w:r w:rsidR="003D49C8">
        <w:t xml:space="preserve"> Admin must also have a transaction history for each vendor or user.</w:t>
      </w:r>
    </w:p>
    <w:p w14:paraId="55196009" w14:textId="49860D7D" w:rsidR="00F9713A" w:rsidRDefault="00F9713A" w:rsidP="00CA7AA1"/>
    <w:p w14:paraId="712F3ADF" w14:textId="153004EB" w:rsidR="00FE1107" w:rsidRDefault="00F9713A" w:rsidP="00FE1107">
      <w:pPr>
        <w:rPr>
          <w:b/>
          <w:bCs/>
        </w:rPr>
      </w:pPr>
      <w:r w:rsidRPr="00F9713A">
        <w:rPr>
          <w:b/>
          <w:bCs/>
        </w:rPr>
        <w:t>Vendors</w:t>
      </w:r>
      <w:r w:rsidR="00FE1107">
        <w:rPr>
          <w:b/>
          <w:bCs/>
        </w:rPr>
        <w:t xml:space="preserve"> </w:t>
      </w:r>
    </w:p>
    <w:p w14:paraId="23E3B55D" w14:textId="41081308" w:rsidR="00F9713A" w:rsidRDefault="00FE1107" w:rsidP="00FE1107">
      <w:r w:rsidRPr="000F4723">
        <w:t xml:space="preserve">Vendors must be able to add a listing </w:t>
      </w:r>
      <w:proofErr w:type="gramStart"/>
      <w:r w:rsidRPr="000F4723">
        <w:t>in</w:t>
      </w:r>
      <w:proofErr w:type="gramEnd"/>
      <w:r w:rsidRPr="000F4723">
        <w:t xml:space="preserve"> the website. This listing must</w:t>
      </w:r>
      <w:r w:rsidR="00F9713A" w:rsidRPr="000F4723">
        <w:t xml:space="preserve"> </w:t>
      </w:r>
      <w:r w:rsidRPr="000F4723">
        <w:t>have a link, and they must be able to share it social media sites, and it must only</w:t>
      </w:r>
      <w:r>
        <w:t xml:space="preserve"> show those that are available. For instance, if the vendor will share his listing of 20 Motorcycles for rent, if all are already booked then it must show immediately that it is fully booked.</w:t>
      </w:r>
    </w:p>
    <w:p w14:paraId="09C7176C" w14:textId="35DA4188" w:rsidR="00FE1107" w:rsidRDefault="00FE1107" w:rsidP="00CA7AA1"/>
    <w:p w14:paraId="18465D2C" w14:textId="77777777" w:rsidR="00A01930" w:rsidRDefault="00FE1107" w:rsidP="00CA7AA1">
      <w:r>
        <w:t>Vendors must also have a store, and he must be able to share it to social media sites. If the user will click the link, it must only show the ones that are available.</w:t>
      </w:r>
      <w:r w:rsidR="00A01930">
        <w:t xml:space="preserve"> There must also be a way customize the look and feel of the store.</w:t>
      </w:r>
    </w:p>
    <w:p w14:paraId="1110DA32" w14:textId="10E4F241" w:rsidR="00FE1107" w:rsidRDefault="00A01930" w:rsidP="00CA7AA1">
      <w:r>
        <w:t xml:space="preserve">There must also be a way to add a badge to the vendor, when they are verified, preferred, etc. </w:t>
      </w:r>
    </w:p>
    <w:p w14:paraId="3A2E5732" w14:textId="36DEA300" w:rsidR="003D49C8" w:rsidRDefault="003D49C8" w:rsidP="00CA7AA1">
      <w:r>
        <w:t>There must also be a way to verify a vendor.</w:t>
      </w:r>
    </w:p>
    <w:p w14:paraId="01B3D75F" w14:textId="6B59FCC0" w:rsidR="00FE1107" w:rsidRDefault="00FE1107" w:rsidP="00CA7AA1"/>
    <w:p w14:paraId="76423627" w14:textId="2368CC5C" w:rsidR="00FE1107" w:rsidRDefault="00FE1107" w:rsidP="00CA7AA1">
      <w:r>
        <w:t>Vendors must also have a dashboard to manage their listings</w:t>
      </w:r>
      <w:r w:rsidR="000F4723">
        <w:t xml:space="preserve"> and bookings</w:t>
      </w:r>
      <w:r>
        <w:t xml:space="preserve">. </w:t>
      </w:r>
      <w:r w:rsidR="003D49C8">
        <w:t>There must also be a way to allow a pricing model for each Vendor. They must have a way to customize their pricing</w:t>
      </w:r>
      <w:r w:rsidR="000E7181">
        <w:t xml:space="preserve"> on each listing</w:t>
      </w:r>
      <w:r w:rsidR="003D49C8">
        <w:t>.</w:t>
      </w:r>
      <w:r w:rsidR="00BE6E62">
        <w:t xml:space="preserve"> Vendors</w:t>
      </w:r>
      <w:r w:rsidR="00BE6E62" w:rsidRPr="00BE6E62">
        <w:t xml:space="preserve"> should have access to detailed analytics and reporting to help them understand customer behavior and make informed decisions.</w:t>
      </w:r>
    </w:p>
    <w:p w14:paraId="799CB6DE" w14:textId="77777777" w:rsidR="00BE6E62" w:rsidRPr="00BE6E62" w:rsidRDefault="00BE6E62" w:rsidP="00CA7AA1">
      <w:pPr>
        <w:rPr>
          <w:b/>
          <w:bCs/>
        </w:rPr>
      </w:pPr>
    </w:p>
    <w:p w14:paraId="6F00101D" w14:textId="7077291C" w:rsidR="00FE1107" w:rsidRDefault="00FE1107" w:rsidP="00CA7AA1"/>
    <w:p w14:paraId="26710BB0" w14:textId="531D9037" w:rsidR="00FE1107" w:rsidRDefault="000E7181" w:rsidP="00CA7AA1">
      <w:pPr>
        <w:rPr>
          <w:b/>
          <w:bCs/>
        </w:rPr>
      </w:pPr>
      <w:r>
        <w:rPr>
          <w:b/>
          <w:bCs/>
        </w:rPr>
        <w:t>Guest</w:t>
      </w:r>
    </w:p>
    <w:p w14:paraId="012DAEDE" w14:textId="5ADC66DD" w:rsidR="003D49C8" w:rsidRDefault="000E7181" w:rsidP="00CA7AA1">
      <w:r>
        <w:t>Guest</w:t>
      </w:r>
      <w:r w:rsidR="00FE1107">
        <w:t xml:space="preserve"> must be able to </w:t>
      </w:r>
      <w:r w:rsidR="003D49C8">
        <w:t xml:space="preserve">book, buy, or rent items or services on the website. They may also add a listing on the website but only for a limited quantity and for a limited amount of time. </w:t>
      </w:r>
      <w:r>
        <w:t>Guest</w:t>
      </w:r>
      <w:r w:rsidR="003D49C8">
        <w:t xml:space="preserve"> must have the ability to register using their social media, or Gmail account.</w:t>
      </w:r>
    </w:p>
    <w:p w14:paraId="28CCF68D" w14:textId="5A1B50AB" w:rsidR="000E7181" w:rsidRDefault="000E7181" w:rsidP="00CA7AA1"/>
    <w:p w14:paraId="64F29AF8" w14:textId="69911428" w:rsidR="000E7181" w:rsidRDefault="000E7181" w:rsidP="00CA7AA1">
      <w:r>
        <w:t>Guest must also have a dashboard to manage their listings and bookings.</w:t>
      </w:r>
    </w:p>
    <w:p w14:paraId="7DBF24FC" w14:textId="5DA911B4" w:rsidR="00BE6E62" w:rsidRDefault="00BE6E62" w:rsidP="00CA7AA1">
      <w:r>
        <w:lastRenderedPageBreak/>
        <w:t>Guest</w:t>
      </w:r>
      <w:r w:rsidRPr="00BE6E62">
        <w:t xml:space="preserve"> should be able to easily find what they are looking for, whether it's by using a search bar or by applying filters.</w:t>
      </w:r>
    </w:p>
    <w:p w14:paraId="709E8C4D" w14:textId="0321173E" w:rsidR="00BE6E62" w:rsidRDefault="00BE6E62" w:rsidP="00CA7AA1">
      <w:r>
        <w:t>Guest must also have a way to provide review and rating to the vendor or listing.</w:t>
      </w:r>
    </w:p>
    <w:p w14:paraId="52AC790B" w14:textId="6E892699" w:rsidR="000E7181" w:rsidRDefault="000E7181" w:rsidP="00CA7AA1"/>
    <w:p w14:paraId="1E9AB26C" w14:textId="7EAB3DFD" w:rsidR="000E7181" w:rsidRDefault="00BE6E62" w:rsidP="000E7181">
      <w:pPr>
        <w:pStyle w:val="Heading1"/>
      </w:pPr>
      <w:r>
        <w:t>Payments</w:t>
      </w:r>
    </w:p>
    <w:p w14:paraId="4546C952" w14:textId="09DDC1D0" w:rsidR="000E7181" w:rsidRPr="000E7181" w:rsidRDefault="000E7181" w:rsidP="000E7181">
      <w:r>
        <w:t>Payment wi</w:t>
      </w:r>
      <w:r w:rsidR="00BE6E62">
        <w:t xml:space="preserve">ll be via </w:t>
      </w:r>
      <w:proofErr w:type="spellStart"/>
      <w:r w:rsidR="00BE6E62">
        <w:t>paymaya</w:t>
      </w:r>
      <w:proofErr w:type="spellEnd"/>
      <w:r w:rsidR="007B287E">
        <w:t>, and Philippines Peso.</w:t>
      </w:r>
    </w:p>
    <w:sectPr w:rsidR="000E7181" w:rsidRPr="000E7181">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24CBB" w14:textId="77777777" w:rsidR="00D32D17" w:rsidRDefault="00D32D17">
      <w:r>
        <w:separator/>
      </w:r>
    </w:p>
    <w:p w14:paraId="5B268D01" w14:textId="77777777" w:rsidR="00D32D17" w:rsidRDefault="00D32D17"/>
  </w:endnote>
  <w:endnote w:type="continuationSeparator" w:id="0">
    <w:p w14:paraId="1A6A0C31" w14:textId="77777777" w:rsidR="00D32D17" w:rsidRDefault="00D32D17">
      <w:r>
        <w:continuationSeparator/>
      </w:r>
    </w:p>
    <w:p w14:paraId="7162652D" w14:textId="77777777" w:rsidR="00D32D17" w:rsidRDefault="00D32D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23BD6E58" w14:textId="77777777" w:rsidR="00DA642A"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2C739" w14:textId="77777777" w:rsidR="00D32D17" w:rsidRDefault="00D32D17">
      <w:r>
        <w:separator/>
      </w:r>
    </w:p>
    <w:p w14:paraId="47B192D9" w14:textId="77777777" w:rsidR="00D32D17" w:rsidRDefault="00D32D17"/>
  </w:footnote>
  <w:footnote w:type="continuationSeparator" w:id="0">
    <w:p w14:paraId="090D51AD" w14:textId="77777777" w:rsidR="00D32D17" w:rsidRDefault="00D32D17">
      <w:r>
        <w:continuationSeparator/>
      </w:r>
    </w:p>
    <w:p w14:paraId="5F030BAD" w14:textId="77777777" w:rsidR="00D32D17" w:rsidRDefault="00D32D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6568933">
    <w:abstractNumId w:val="1"/>
  </w:num>
  <w:num w:numId="2" w16cid:durableId="519583517">
    <w:abstractNumId w:val="0"/>
  </w:num>
  <w:num w:numId="3" w16cid:durableId="955406608">
    <w:abstractNumId w:val="2"/>
  </w:num>
  <w:num w:numId="4" w16cid:durableId="1553812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A2"/>
    <w:rsid w:val="000E7181"/>
    <w:rsid w:val="000F4723"/>
    <w:rsid w:val="003D49C8"/>
    <w:rsid w:val="00530389"/>
    <w:rsid w:val="007B287E"/>
    <w:rsid w:val="00985BA2"/>
    <w:rsid w:val="00A01930"/>
    <w:rsid w:val="00BE6E62"/>
    <w:rsid w:val="00CA7AA1"/>
    <w:rsid w:val="00D32D17"/>
    <w:rsid w:val="00DA642A"/>
    <w:rsid w:val="00F9713A"/>
    <w:rsid w:val="00FE1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C9E4B"/>
  <w15:chartTrackingRefBased/>
  <w15:docId w15:val="{5E40791B-BCF5-344F-9D28-6F3A6485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225340">
      <w:bodyDiv w:val="1"/>
      <w:marLeft w:val="0"/>
      <w:marRight w:val="0"/>
      <w:marTop w:val="0"/>
      <w:marBottom w:val="0"/>
      <w:divBdr>
        <w:top w:val="none" w:sz="0" w:space="0" w:color="auto"/>
        <w:left w:val="none" w:sz="0" w:space="0" w:color="auto"/>
        <w:bottom w:val="none" w:sz="0" w:space="0" w:color="auto"/>
        <w:right w:val="none" w:sz="0" w:space="0" w:color="auto"/>
      </w:divBdr>
    </w:div>
    <w:div w:id="1789540780">
      <w:bodyDiv w:val="1"/>
      <w:marLeft w:val="0"/>
      <w:marRight w:val="0"/>
      <w:marTop w:val="0"/>
      <w:marBottom w:val="0"/>
      <w:divBdr>
        <w:top w:val="none" w:sz="0" w:space="0" w:color="auto"/>
        <w:left w:val="none" w:sz="0" w:space="0" w:color="auto"/>
        <w:bottom w:val="none" w:sz="0" w:space="0" w:color="auto"/>
        <w:right w:val="none" w:sz="0" w:space="0" w:color="auto"/>
      </w:divBdr>
    </w:div>
    <w:div w:id="183514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larkoi/Library/Containers/com.microsoft.Word/Data/Library/Application%20Support/Microsoft/Office/16.0/DTS/en-US%7bC18CBF63-3C00-7743-86F4-FED0C2362158%7d/%7b24BB4C74-E20E-E342-A476-F2AEBCE63598%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79</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vincent barcelon</dc:creator>
  <cp:keywords/>
  <dc:description/>
  <cp:lastModifiedBy>clark vincent barcelon</cp:lastModifiedBy>
  <cp:revision>1</cp:revision>
  <dcterms:created xsi:type="dcterms:W3CDTF">2023-03-28T08:38:00Z</dcterms:created>
  <dcterms:modified xsi:type="dcterms:W3CDTF">2023-03-28T10:38:00Z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